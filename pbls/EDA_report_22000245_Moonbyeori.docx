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B" w:rsidRDefault="002764DB">
      <w:bookmarkStart w:id="0" w:name="_GoBack"/>
      <w:bookmarkEnd w:id="0"/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764DB"/>
    <w:rsid w:val="0050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0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Document.hwdt</Template>
  <Application>Hancom Office Word</Application>
  <DocSecurity>0</DocSecurity>
  <ScaleCrop>false</ScaleCrop>
  <Company/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문벼리</dc:creator>
  <dcterms:created xsi:type="dcterms:W3CDTF">2024-04-07T12:37:51Z</dcterms:created>
</cp:coreProperties>
</file>